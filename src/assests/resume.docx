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38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3"/>
        <w:gridCol w:w="721"/>
        <w:gridCol w:w="6476"/>
      </w:tblGrid>
      <w:tr w:rsidR="001B2ABD" w14:paraId="416D7C0C" w14:textId="77777777" w:rsidTr="00EF4633">
        <w:trPr>
          <w:trHeight w:val="4410"/>
        </w:trPr>
        <w:tc>
          <w:tcPr>
            <w:tcW w:w="1668" w:type="pct"/>
            <w:vAlign w:val="bottom"/>
          </w:tcPr>
          <w:p w14:paraId="60B98643" w14:textId="690F048F" w:rsidR="001B2ABD" w:rsidRDefault="0032567D" w:rsidP="00D5294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2EC083" wp14:editId="111771C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730885</wp:posOffset>
                      </wp:positionV>
                      <wp:extent cx="2230120" cy="2230120"/>
                      <wp:effectExtent l="0" t="0" r="17780" b="17780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0120" cy="2230120"/>
                              </a:xfrm>
                              <a:prstGeom prst="flowChartConnector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BA1DC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" o:spid="_x0000_s1026" type="#_x0000_t120" style="position:absolute;margin-left:-4.75pt;margin-top:57.55pt;width:175.6pt;height:1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XaW5kb3dzIFBob3RvIEVkaXRvciAxMC4wLjEwMDExLjE2Mzg0AFdpbmRvd3MgUGhv&#10;dG8gRWRpdG9yIDEwLjAuMTAwMTEuMTYzODQAMjAyMTowMzozMCAxNzoxNDowOQAABpADAAIAAAAU&#10;AAARHJAEAAIAAAAUAAARMJKRAAIAAAADMjYAAJKSAAIAAAADMjYAAKABAAMAAAABAAEAAOocAAcA&#10;AAgMAAAJEA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IwLTAyLTA3VDE4OjA2OjQwLjI2MDwveG1wOkNyZWF0ZURhdGU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PD94cGFja2V0IGVuZD0ndyc/Pv/bAEMAAwICAwICAwMDAwQDAwQFCAUFBAQFCgcHBggM&#10;CgwMCwoLCw0OEhANDhEOCwsQFhARExQVFRUMDxcYFhQYEhQVFP/bAEMBAwQEBQQFCQUFCRQNCw0U&#10;FBQUFBQUFBQUFBQUFBQUFBQUFBQUFBQUFBQUFBQUFBQUFBQUFBQUFBQUFBQUFBQUFP/AABEIAd4B&#10;1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" strokecolor="#345c7d [1604]" strokeweight="1pt">
                      <v:fill r:id="rId11" o:title="" recolor="t" rotate="t" type="frame"/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34" w:type="pct"/>
          </w:tcPr>
          <w:p w14:paraId="4860ABE1" w14:textId="77777777" w:rsidR="001B2ABD" w:rsidRDefault="001B2ABD" w:rsidP="00D5294C">
            <w:pPr>
              <w:tabs>
                <w:tab w:val="left" w:pos="990"/>
              </w:tabs>
            </w:pPr>
          </w:p>
        </w:tc>
        <w:tc>
          <w:tcPr>
            <w:tcW w:w="2998" w:type="pct"/>
            <w:vAlign w:val="center"/>
          </w:tcPr>
          <w:p w14:paraId="3FAEB406" w14:textId="64200729" w:rsidR="001B2ABD" w:rsidRPr="00EF4633" w:rsidRDefault="00D134DD" w:rsidP="00EF4633">
            <w:pPr>
              <w:pStyle w:val="Heading3"/>
              <w:jc w:val="center"/>
              <w:rPr>
                <w:sz w:val="80"/>
                <w:szCs w:val="80"/>
              </w:rPr>
            </w:pPr>
            <w:r w:rsidRPr="00EF4633">
              <w:rPr>
                <w:sz w:val="80"/>
                <w:szCs w:val="80"/>
              </w:rPr>
              <w:t>Otman Ouali</w:t>
            </w:r>
          </w:p>
          <w:p w14:paraId="2C3D297D" w14:textId="22955C09" w:rsidR="00EF4633" w:rsidRPr="00EF4633" w:rsidRDefault="00D134DD" w:rsidP="00EF4633">
            <w:pPr>
              <w:pStyle w:val="Subtitle"/>
              <w:jc w:val="center"/>
              <w:rPr>
                <w:spacing w:val="5"/>
                <w:w w:val="88"/>
              </w:rPr>
            </w:pPr>
            <w:r w:rsidRPr="00FA4427">
              <w:rPr>
                <w:spacing w:val="0"/>
                <w:w w:val="88"/>
              </w:rPr>
              <w:t>Web Developer</w:t>
            </w:r>
          </w:p>
        </w:tc>
      </w:tr>
      <w:tr w:rsidR="001B2ABD" w14:paraId="268EAB89" w14:textId="77777777" w:rsidTr="00EF4633">
        <w:tc>
          <w:tcPr>
            <w:tcW w:w="1668" w:type="pct"/>
          </w:tcPr>
          <w:p w14:paraId="71F97CE0" w14:textId="77777777" w:rsidR="00D134DD" w:rsidRDefault="00D134DD" w:rsidP="00D5294C">
            <w:pPr>
              <w:pStyle w:val="Heading3"/>
            </w:pPr>
            <w:r>
              <w:t>ABOUT</w:t>
            </w:r>
          </w:p>
          <w:p w14:paraId="76936802" w14:textId="2DA6E71D" w:rsidR="00036450" w:rsidRDefault="00D134DD" w:rsidP="00D5294C">
            <w:r>
              <w:t>Having always had a passion for technology, innovation, and creativity, I developed a keen interest in software development. I nurtured this interest through self-learning and academic studies to pursue a career in web development.</w:t>
            </w:r>
          </w:p>
          <w:sdt>
            <w:sdtPr>
              <w:id w:val="-1954003311"/>
              <w:placeholder>
                <w:docPart w:val="95A541B5C7074BB4A86C9D55B041A792"/>
              </w:placeholder>
              <w:temporary/>
              <w:showingPlcHdr/>
              <w15:appearance w15:val="hidden"/>
            </w:sdtPr>
            <w:sdtEndPr/>
            <w:sdtContent>
              <w:p w14:paraId="027ED0E0" w14:textId="77777777" w:rsidR="00D134DD" w:rsidRPr="00CB0055" w:rsidRDefault="00D134DD" w:rsidP="00D5294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561FD945" w14:textId="77777777" w:rsidR="00D134DD" w:rsidRPr="006B186E" w:rsidRDefault="00D134DD" w:rsidP="00D5294C">
            <w:pPr>
              <w:rPr>
                <w:b/>
                <w:bCs/>
              </w:rPr>
            </w:pPr>
            <w:r w:rsidRPr="006B186E">
              <w:rPr>
                <w:b/>
                <w:bCs/>
              </w:rPr>
              <w:t>Address:</w:t>
            </w:r>
          </w:p>
          <w:p w14:paraId="6FD81C96" w14:textId="12B63508" w:rsidR="00D134DD" w:rsidRDefault="00D134DD" w:rsidP="00D5294C">
            <w:r>
              <w:t>173 Lilyfield Rd, Sydney, 2040, NSW</w:t>
            </w:r>
          </w:p>
          <w:p w14:paraId="731D37A3" w14:textId="77777777" w:rsidR="002E3D6B" w:rsidRDefault="002E3D6B" w:rsidP="00D5294C"/>
          <w:p w14:paraId="50CDA81E" w14:textId="1F704524" w:rsidR="00D134DD" w:rsidRPr="002E3D6B" w:rsidRDefault="002E3D6B" w:rsidP="00D5294C">
            <w:pPr>
              <w:rPr>
                <w:b/>
                <w:bCs/>
              </w:rPr>
            </w:pPr>
            <w:r w:rsidRPr="002E3D6B">
              <w:rPr>
                <w:b/>
                <w:bCs/>
              </w:rPr>
              <w:t>Phone:</w:t>
            </w:r>
          </w:p>
          <w:p w14:paraId="03636D51" w14:textId="7B1D4BF5" w:rsidR="004D3011" w:rsidRDefault="00D134DD" w:rsidP="00D5294C">
            <w:r>
              <w:t>04-111-35-800</w:t>
            </w:r>
          </w:p>
          <w:p w14:paraId="2DF7EBCB" w14:textId="77777777" w:rsidR="002E3D6B" w:rsidRDefault="002E3D6B" w:rsidP="00D5294C"/>
          <w:p w14:paraId="5B4C107F" w14:textId="5D96BEA9" w:rsidR="002E3D6B" w:rsidRPr="002E3D6B" w:rsidRDefault="002E3D6B" w:rsidP="00D5294C">
            <w:pPr>
              <w:rPr>
                <w:b/>
                <w:bCs/>
              </w:rPr>
            </w:pPr>
            <w:r w:rsidRPr="002E3D6B">
              <w:rPr>
                <w:b/>
                <w:bCs/>
              </w:rPr>
              <w:t>Working Rights:</w:t>
            </w:r>
          </w:p>
          <w:p w14:paraId="03057BD0" w14:textId="3B59152B" w:rsidR="002E3D6B" w:rsidRDefault="002E3D6B" w:rsidP="00D5294C">
            <w:r>
              <w:t>Full working rights with no restrictions</w:t>
            </w:r>
          </w:p>
          <w:p w14:paraId="0399952C" w14:textId="77777777" w:rsidR="002E3D6B" w:rsidRDefault="002E3D6B" w:rsidP="00D5294C"/>
          <w:p w14:paraId="5640DA0E" w14:textId="77777777" w:rsidR="00D134DD" w:rsidRPr="006B186E" w:rsidRDefault="00D134DD" w:rsidP="00D5294C">
            <w:pPr>
              <w:rPr>
                <w:b/>
                <w:bCs/>
              </w:rPr>
            </w:pPr>
            <w:r w:rsidRPr="006B186E">
              <w:rPr>
                <w:b/>
                <w:bCs/>
              </w:rPr>
              <w:t>GitHub:</w:t>
            </w:r>
          </w:p>
          <w:p w14:paraId="66D4D05D" w14:textId="234BFE3F" w:rsidR="00D134DD" w:rsidRDefault="00A54877" w:rsidP="00D5294C">
            <w:pPr>
              <w:rPr>
                <w:rStyle w:val="Hyperlink"/>
              </w:rPr>
            </w:pPr>
            <w:hyperlink r:id="rId12" w:history="1">
              <w:r w:rsidR="00D134DD" w:rsidRPr="002C1320">
                <w:rPr>
                  <w:rStyle w:val="Hyperlink"/>
                </w:rPr>
                <w:t>github.com/ottowoolf</w:t>
              </w:r>
            </w:hyperlink>
          </w:p>
          <w:p w14:paraId="35658543" w14:textId="77777777" w:rsidR="002E3D6B" w:rsidRDefault="002E3D6B" w:rsidP="00D5294C"/>
          <w:sdt>
            <w:sdtPr>
              <w:rPr>
                <w:b/>
                <w:bCs/>
              </w:rPr>
              <w:id w:val="-240260293"/>
              <w:placeholder>
                <w:docPart w:val="6AB51095672C4DF2BEDF6C9A71D9F8C0"/>
              </w:placeholder>
              <w:temporary/>
              <w:showingPlcHdr/>
              <w15:appearance w15:val="hidden"/>
            </w:sdtPr>
            <w:sdtEndPr/>
            <w:sdtContent>
              <w:p w14:paraId="0D4A6B89" w14:textId="77777777" w:rsidR="00D134DD" w:rsidRPr="006B186E" w:rsidRDefault="00D134DD" w:rsidP="00D5294C">
                <w:pPr>
                  <w:rPr>
                    <w:b/>
                    <w:bCs/>
                  </w:rPr>
                </w:pPr>
                <w:r w:rsidRPr="006B186E">
                  <w:rPr>
                    <w:b/>
                    <w:bCs/>
                  </w:rPr>
                  <w:t>EMAIL:</w:t>
                </w:r>
              </w:p>
            </w:sdtContent>
          </w:sdt>
          <w:p w14:paraId="7B0C21E2" w14:textId="77777777" w:rsidR="00D134DD" w:rsidRDefault="00A54877" w:rsidP="00D5294C">
            <w:pPr>
              <w:rPr>
                <w:rStyle w:val="Hyperlink"/>
              </w:rPr>
            </w:pPr>
            <w:hyperlink r:id="rId13" w:history="1">
              <w:r w:rsidR="00D134DD" w:rsidRPr="006D6A28">
                <w:rPr>
                  <w:rStyle w:val="Hyperlink"/>
                </w:rPr>
                <w:t>otto.woolf@gmail.com</w:t>
              </w:r>
            </w:hyperlink>
          </w:p>
          <w:p w14:paraId="1B7CE75F" w14:textId="77777777" w:rsidR="00D134DD" w:rsidRDefault="00D134DD" w:rsidP="00D5294C">
            <w:pPr>
              <w:rPr>
                <w:rStyle w:val="Hyperlink"/>
              </w:rPr>
            </w:pPr>
          </w:p>
          <w:p w14:paraId="21C4DC30" w14:textId="77777777" w:rsidR="00D134DD" w:rsidRPr="006B186E" w:rsidRDefault="00D134DD" w:rsidP="00D5294C">
            <w:pPr>
              <w:rPr>
                <w:b/>
                <w:bCs/>
              </w:rPr>
            </w:pPr>
            <w:r w:rsidRPr="006B186E">
              <w:rPr>
                <w:b/>
                <w:bCs/>
              </w:rPr>
              <w:t>LinkedIn:</w:t>
            </w:r>
          </w:p>
          <w:p w14:paraId="183FEB84" w14:textId="77777777" w:rsidR="00D134DD" w:rsidRDefault="00D134DD" w:rsidP="00D5294C">
            <w:pPr>
              <w:pStyle w:val="Heading3"/>
              <w:spacing w:before="0"/>
              <w:rPr>
                <w:rStyle w:val="Hyperlink"/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222A38">
              <w:rPr>
                <w:rStyle w:val="Hyperlink"/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linkedin.com/in/otman-ouali</w:t>
            </w:r>
          </w:p>
          <w:p w14:paraId="673AE4C4" w14:textId="77777777" w:rsidR="00D134DD" w:rsidRPr="006B186E" w:rsidRDefault="00D134DD" w:rsidP="00D5294C">
            <w:pPr>
              <w:rPr>
                <w:b/>
                <w:bCs/>
              </w:rPr>
            </w:pPr>
            <w:r w:rsidRPr="006B186E">
              <w:rPr>
                <w:b/>
                <w:bCs/>
              </w:rPr>
              <w:t>Natural Languages:</w:t>
            </w:r>
          </w:p>
          <w:p w14:paraId="419E7866" w14:textId="77777777" w:rsidR="004D3011" w:rsidRDefault="00D134DD" w:rsidP="00D5294C">
            <w:r>
              <w:t>English</w:t>
            </w:r>
            <w:r w:rsidR="00C90E7F">
              <w:t xml:space="preserve">, </w:t>
            </w:r>
            <w:r>
              <w:t>Spanish</w:t>
            </w:r>
            <w:r w:rsidR="00C90E7F">
              <w:t xml:space="preserve">, </w:t>
            </w:r>
            <w:r>
              <w:t>French</w:t>
            </w:r>
            <w:r w:rsidR="00C90E7F">
              <w:t xml:space="preserve">, </w:t>
            </w:r>
            <w:r>
              <w:t>Arabic</w:t>
            </w:r>
          </w:p>
          <w:p w14:paraId="6D2D6978" w14:textId="77777777" w:rsidR="00C90E7F" w:rsidRDefault="00C90E7F" w:rsidP="00D5294C">
            <w:pPr>
              <w:pStyle w:val="Heading3"/>
            </w:pPr>
            <w:r>
              <w:t>Skills</w:t>
            </w:r>
          </w:p>
          <w:p w14:paraId="1E526488" w14:textId="4B422280" w:rsidR="002E3D6B" w:rsidRDefault="002E3D6B" w:rsidP="00D5294C">
            <w:r>
              <w:t>JavaScript, HTML</w:t>
            </w:r>
          </w:p>
          <w:p w14:paraId="775CB6D5" w14:textId="66A7ACB7" w:rsidR="002E3D6B" w:rsidRDefault="002E3D6B" w:rsidP="00D5294C">
            <w:r>
              <w:t>CSS, SASS, Bootstrap</w:t>
            </w:r>
          </w:p>
          <w:p w14:paraId="18A4F4B5" w14:textId="139A5EC3" w:rsidR="002E3D6B" w:rsidRDefault="002E3D6B" w:rsidP="00D5294C">
            <w:r>
              <w:t>React.JS, React Native</w:t>
            </w:r>
          </w:p>
          <w:p w14:paraId="0B4C840C" w14:textId="77777777" w:rsidR="002E3D6B" w:rsidRDefault="002E3D6B" w:rsidP="00D5294C">
            <w:r>
              <w:t>C#</w:t>
            </w:r>
          </w:p>
          <w:p w14:paraId="6DF27480" w14:textId="777E29EF" w:rsidR="002E3D6B" w:rsidRDefault="002E3D6B" w:rsidP="00D5294C">
            <w:r>
              <w:t>EF Core, ASP.NET Core</w:t>
            </w:r>
          </w:p>
          <w:p w14:paraId="180A3F0B" w14:textId="130E3676" w:rsidR="002E3D6B" w:rsidRDefault="002E3D6B" w:rsidP="00D5294C">
            <w:r>
              <w:t>MVC, OOP</w:t>
            </w:r>
          </w:p>
          <w:p w14:paraId="5C213B7F" w14:textId="77777777" w:rsidR="002E3D6B" w:rsidRDefault="002E3D6B" w:rsidP="00D5294C">
            <w:r>
              <w:t>Project Management</w:t>
            </w:r>
          </w:p>
          <w:p w14:paraId="61B64463" w14:textId="01F46150" w:rsidR="002E3D6B" w:rsidRPr="002E3D6B" w:rsidRDefault="002E3D6B" w:rsidP="00D5294C">
            <w:r>
              <w:t>Git</w:t>
            </w:r>
          </w:p>
        </w:tc>
        <w:tc>
          <w:tcPr>
            <w:tcW w:w="334" w:type="pct"/>
          </w:tcPr>
          <w:p w14:paraId="286A6322" w14:textId="77777777" w:rsidR="001B2ABD" w:rsidRDefault="001B2ABD" w:rsidP="00D5294C">
            <w:pPr>
              <w:tabs>
                <w:tab w:val="left" w:pos="990"/>
              </w:tabs>
            </w:pPr>
          </w:p>
        </w:tc>
        <w:tc>
          <w:tcPr>
            <w:tcW w:w="2998" w:type="pct"/>
          </w:tcPr>
          <w:sdt>
            <w:sdtPr>
              <w:id w:val="1049110328"/>
              <w:placeholder>
                <w:docPart w:val="C12FB4E1551947C0A6CAF3B24C10052E"/>
              </w:placeholder>
              <w:temporary/>
              <w:showingPlcHdr/>
              <w15:appearance w15:val="hidden"/>
            </w:sdtPr>
            <w:sdtEndPr/>
            <w:sdtContent>
              <w:p w14:paraId="1469C8AD" w14:textId="77777777" w:rsidR="001B2ABD" w:rsidRDefault="00E25A26" w:rsidP="00EF4633">
                <w:pPr>
                  <w:pStyle w:val="Heading2"/>
                </w:pPr>
                <w:r w:rsidRPr="00EF4633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6073542A" w14:textId="1AC1B191" w:rsidR="00D134DD" w:rsidRPr="00D5294C" w:rsidRDefault="00D134DD" w:rsidP="00EF4633">
            <w:pPr>
              <w:pStyle w:val="Heading4"/>
              <w:rPr>
                <w:sz w:val="20"/>
                <w:szCs w:val="20"/>
              </w:rPr>
            </w:pPr>
            <w:r w:rsidRPr="008C71CE">
              <w:rPr>
                <w:sz w:val="20"/>
                <w:szCs w:val="20"/>
              </w:rPr>
              <w:t>Diploma of Software Development</w:t>
            </w:r>
            <w:r w:rsidR="00D5294C">
              <w:rPr>
                <w:sz w:val="20"/>
                <w:szCs w:val="20"/>
              </w:rPr>
              <w:t xml:space="preserve"> </w:t>
            </w:r>
            <w:r w:rsidRPr="00D5294C">
              <w:rPr>
                <w:rStyle w:val="Heading3Char"/>
              </w:rPr>
              <w:t>02/2021–06/2021</w:t>
            </w:r>
          </w:p>
          <w:p w14:paraId="01914890" w14:textId="297DD29E" w:rsidR="00036450" w:rsidRPr="00D5294C" w:rsidRDefault="00D134DD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Working with a team of students on a restaurant reservation system with an Agile/Scrum approach. Using C#, Website Front-End in ASP.NET Core MVC with Entity Framework fluent API and SQL Server for Relational Database. React Native Front-End mobile application to connect to the back-end of the reservation system.</w:t>
            </w:r>
          </w:p>
          <w:p w14:paraId="5B05CE04" w14:textId="77777777" w:rsidR="00D134DD" w:rsidRDefault="00D134DD" w:rsidP="00EF4633"/>
          <w:p w14:paraId="685A6548" w14:textId="28AD2E8D" w:rsidR="002E3D6B" w:rsidRPr="00D5294C" w:rsidRDefault="002E3D6B" w:rsidP="00EF4633">
            <w:pPr>
              <w:pStyle w:val="Heading4"/>
              <w:rPr>
                <w:sz w:val="20"/>
                <w:szCs w:val="20"/>
              </w:rPr>
            </w:pPr>
            <w:r w:rsidRPr="008C71CE">
              <w:rPr>
                <w:sz w:val="20"/>
                <w:szCs w:val="20"/>
              </w:rPr>
              <w:t>Certificate IV in Programming</w:t>
            </w:r>
            <w:r w:rsidR="00D5294C">
              <w:rPr>
                <w:sz w:val="20"/>
                <w:szCs w:val="20"/>
              </w:rPr>
              <w:t xml:space="preserve"> </w:t>
            </w:r>
            <w:r w:rsidRPr="00D5294C">
              <w:rPr>
                <w:rStyle w:val="Heading3Char"/>
              </w:rPr>
              <w:t>07/2020 – 12/2020</w:t>
            </w:r>
          </w:p>
          <w:p w14:paraId="68C619A7" w14:textId="6CFA37C0" w:rsidR="00D134DD" w:rsidRPr="00D5294C" w:rsidRDefault="002E3D6B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Learned to develop front-end and back-end applications using C#, WPF, Xaml, ADO.NET, HTML, CSS, JavaScript and React Native. Worked on Relational Databases design, API design using OOP Design.</w:t>
            </w:r>
          </w:p>
          <w:p w14:paraId="4C356D0A" w14:textId="77777777" w:rsidR="00036450" w:rsidRPr="00EF4633" w:rsidRDefault="002E3D6B" w:rsidP="00EF4633">
            <w:pPr>
              <w:pStyle w:val="Heading2"/>
              <w:rPr>
                <w:sz w:val="24"/>
                <w:szCs w:val="24"/>
              </w:rPr>
            </w:pPr>
            <w:r w:rsidRPr="00EF4633">
              <w:rPr>
                <w:sz w:val="24"/>
                <w:szCs w:val="24"/>
              </w:rPr>
              <w:t>Development experience</w:t>
            </w:r>
          </w:p>
          <w:p w14:paraId="6728B3AE" w14:textId="22CA6AB4" w:rsidR="002E3D6B" w:rsidRPr="00D5294C" w:rsidRDefault="002E3D6B" w:rsidP="00EF4633">
            <w:pPr>
              <w:pStyle w:val="Heading4"/>
              <w:rPr>
                <w:sz w:val="20"/>
                <w:szCs w:val="20"/>
              </w:rPr>
            </w:pPr>
            <w:r w:rsidRPr="008C71CE">
              <w:rPr>
                <w:sz w:val="20"/>
                <w:szCs w:val="20"/>
              </w:rPr>
              <w:t>Diploma of Software Development Projects</w:t>
            </w:r>
            <w:r w:rsidR="00D5294C">
              <w:rPr>
                <w:sz w:val="20"/>
                <w:szCs w:val="20"/>
              </w:rPr>
              <w:t xml:space="preserve"> </w:t>
            </w:r>
            <w:r w:rsidRPr="00D5294C">
              <w:rPr>
                <w:rStyle w:val="Heading3Char"/>
              </w:rPr>
              <w:t>02/2021–06/2021</w:t>
            </w:r>
          </w:p>
          <w:p w14:paraId="1F82067C" w14:textId="13C5D2D5" w:rsidR="002E3D6B" w:rsidRPr="00D5294C" w:rsidRDefault="002E3D6B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Working with a team of students on a restaurant reservation system with an Agile/Scrum approach. Using C#, Website Front-End in ASP.NET Core MVC with Entity Framework fluent API and SQL Server for Relational Database. React Native Front-End mobile application to connect to the back-end of the reservation system.</w:t>
            </w:r>
          </w:p>
          <w:p w14:paraId="6D875A9F" w14:textId="77777777" w:rsidR="002E3D6B" w:rsidRPr="002A6049" w:rsidRDefault="002E3D6B" w:rsidP="00EF4633">
            <w:pPr>
              <w:rPr>
                <w:sz w:val="16"/>
                <w:szCs w:val="16"/>
              </w:rPr>
            </w:pPr>
          </w:p>
          <w:p w14:paraId="3E7D6766" w14:textId="5BA3BB3A" w:rsidR="008C71CE" w:rsidRPr="00D5294C" w:rsidRDefault="002E3D6B" w:rsidP="00EF4633">
            <w:pPr>
              <w:pStyle w:val="Heading4"/>
              <w:rPr>
                <w:sz w:val="20"/>
                <w:szCs w:val="20"/>
              </w:rPr>
            </w:pPr>
            <w:r w:rsidRPr="008C71CE">
              <w:rPr>
                <w:sz w:val="20"/>
                <w:szCs w:val="20"/>
              </w:rPr>
              <w:t>Certificate IV in Programming Projects</w:t>
            </w:r>
          </w:p>
          <w:p w14:paraId="2F12E447" w14:textId="77777777" w:rsidR="002E3D6B" w:rsidRPr="00D5294C" w:rsidRDefault="002E3D6B" w:rsidP="00EF4633">
            <w:pPr>
              <w:pStyle w:val="Date"/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07/2020–12/2020</w:t>
            </w:r>
          </w:p>
          <w:p w14:paraId="02CC542F" w14:textId="77777777" w:rsidR="002E3D6B" w:rsidRPr="00D5294C" w:rsidRDefault="002E3D6B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Worked on multiple school projects which were an order management system with C#, WPF, ADO.NET. a Contacts App with React Native for Front-End and C# for the backend/API. Apartment booking website using HTML, CSS, and JavaScript.</w:t>
            </w:r>
          </w:p>
          <w:p w14:paraId="73C64CA0" w14:textId="77777777" w:rsidR="002E3D6B" w:rsidRPr="00D134DD" w:rsidRDefault="002E3D6B" w:rsidP="00EF4633">
            <w:pPr>
              <w:rPr>
                <w:sz w:val="16"/>
                <w:szCs w:val="16"/>
              </w:rPr>
            </w:pPr>
          </w:p>
          <w:p w14:paraId="19768B81" w14:textId="6BF49216" w:rsidR="002E3D6B" w:rsidRPr="008C71CE" w:rsidRDefault="002E3D6B" w:rsidP="00EF4633">
            <w:pPr>
              <w:pStyle w:val="Heading4"/>
              <w:rPr>
                <w:sz w:val="20"/>
                <w:szCs w:val="20"/>
              </w:rPr>
            </w:pPr>
            <w:r w:rsidRPr="008C71CE">
              <w:rPr>
                <w:sz w:val="20"/>
                <w:szCs w:val="20"/>
              </w:rPr>
              <w:t>Self-Teaching</w:t>
            </w:r>
          </w:p>
          <w:p w14:paraId="73D29FEA" w14:textId="77777777" w:rsidR="002E3D6B" w:rsidRPr="00D5294C" w:rsidRDefault="002E3D6B" w:rsidP="00EF4633">
            <w:pPr>
              <w:pStyle w:val="Date"/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01/2020–Present</w:t>
            </w:r>
          </w:p>
          <w:p w14:paraId="7EA99975" w14:textId="2735EFFA" w:rsidR="002E3D6B" w:rsidRPr="00D5294C" w:rsidRDefault="002E3D6B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Worked on personal projects using HTML, CSS, JavaScript, Bootstrap, building simple websites to acquire  web development skills. E-commerce SPA  using React, Redux and Jest. Source code on GitHub.</w:t>
            </w:r>
          </w:p>
          <w:p w14:paraId="1D2A39E9" w14:textId="77777777" w:rsidR="008C71CE" w:rsidRPr="00B7701B" w:rsidRDefault="008C71CE" w:rsidP="00EF4633">
            <w:pPr>
              <w:rPr>
                <w:sz w:val="16"/>
                <w:szCs w:val="16"/>
              </w:rPr>
            </w:pPr>
          </w:p>
          <w:p w14:paraId="468BC26C" w14:textId="295341CA" w:rsidR="002E3D6B" w:rsidRPr="00EF4633" w:rsidRDefault="002E3D6B" w:rsidP="00EF4633">
            <w:pPr>
              <w:pStyle w:val="Heading2"/>
              <w:rPr>
                <w:sz w:val="24"/>
                <w:szCs w:val="24"/>
              </w:rPr>
            </w:pPr>
            <w:r w:rsidRPr="00EF4633">
              <w:rPr>
                <w:sz w:val="24"/>
                <w:szCs w:val="24"/>
              </w:rPr>
              <w:t>Other experience</w:t>
            </w:r>
          </w:p>
          <w:p w14:paraId="55E48A4D" w14:textId="72D59114" w:rsidR="00BE41A2" w:rsidRPr="008C71CE" w:rsidRDefault="00BE41A2" w:rsidP="00EF4633">
            <w:pPr>
              <w:pStyle w:val="Date"/>
              <w:rPr>
                <w:b/>
                <w:sz w:val="20"/>
                <w:szCs w:val="20"/>
              </w:rPr>
            </w:pPr>
            <w:r w:rsidRPr="008C71CE">
              <w:rPr>
                <w:b/>
                <w:sz w:val="20"/>
                <w:szCs w:val="20"/>
              </w:rPr>
              <w:t>Volt Bank (Australia)</w:t>
            </w:r>
            <w:r w:rsidR="0032567D">
              <w:rPr>
                <w:b/>
                <w:sz w:val="20"/>
                <w:szCs w:val="20"/>
              </w:rPr>
              <w:t xml:space="preserve"> </w:t>
            </w:r>
            <w:r w:rsidR="0032567D" w:rsidRPr="0032567D">
              <w:rPr>
                <w:rStyle w:val="Heading3Char"/>
                <w:b w:val="0"/>
                <w:bCs/>
              </w:rPr>
              <w:t>09/2019–07/2020</w:t>
            </w:r>
          </w:p>
          <w:p w14:paraId="68C16CFA" w14:textId="77777777" w:rsidR="008C71CE" w:rsidRPr="008C71CE" w:rsidRDefault="008C71CE" w:rsidP="00EF4633"/>
          <w:p w14:paraId="65D354A4" w14:textId="5B43FEF1" w:rsidR="00BE41A2" w:rsidRPr="00D5294C" w:rsidRDefault="00BE41A2" w:rsidP="00EF4633">
            <w:pPr>
              <w:pStyle w:val="Date"/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Customer care and operations consultant</w:t>
            </w:r>
          </w:p>
          <w:p w14:paraId="2DFBF7B2" w14:textId="3174D9AE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Assisting customers through multiple channels: Inbound/Outbound calls/ Emails/Chat, Operations duties.</w:t>
            </w:r>
          </w:p>
          <w:p w14:paraId="365A246F" w14:textId="3719F5FB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Creating training material for new joiners.</w:t>
            </w:r>
          </w:p>
          <w:p w14:paraId="127FF1BE" w14:textId="19E31143" w:rsidR="002E3D6B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Tech support for mobile app.</w:t>
            </w:r>
          </w:p>
          <w:p w14:paraId="032516BD" w14:textId="77777777" w:rsidR="002E3D6B" w:rsidRDefault="002E3D6B" w:rsidP="00EF4633"/>
          <w:p w14:paraId="6CEA51B8" w14:textId="4936E838" w:rsidR="00BE41A2" w:rsidRPr="008C71CE" w:rsidRDefault="00BE41A2" w:rsidP="00EF4633">
            <w:pPr>
              <w:rPr>
                <w:b/>
                <w:bCs/>
                <w:sz w:val="20"/>
                <w:szCs w:val="20"/>
              </w:rPr>
            </w:pPr>
            <w:r w:rsidRPr="008C71CE">
              <w:rPr>
                <w:b/>
                <w:bCs/>
                <w:sz w:val="20"/>
                <w:szCs w:val="20"/>
              </w:rPr>
              <w:t>Confirmation</w:t>
            </w:r>
            <w:r w:rsidR="0032567D">
              <w:rPr>
                <w:b/>
                <w:bCs/>
                <w:sz w:val="20"/>
                <w:szCs w:val="20"/>
              </w:rPr>
              <w:t>.com</w:t>
            </w:r>
            <w:r w:rsidRPr="008C71CE">
              <w:rPr>
                <w:b/>
                <w:bCs/>
                <w:sz w:val="20"/>
                <w:szCs w:val="20"/>
              </w:rPr>
              <w:t xml:space="preserve"> UK</w:t>
            </w:r>
            <w:r w:rsidR="0032567D">
              <w:rPr>
                <w:b/>
                <w:bCs/>
                <w:sz w:val="20"/>
                <w:szCs w:val="20"/>
              </w:rPr>
              <w:t xml:space="preserve"> </w:t>
            </w:r>
            <w:r w:rsidRPr="008C71CE">
              <w:rPr>
                <w:b/>
                <w:bCs/>
                <w:sz w:val="20"/>
                <w:szCs w:val="20"/>
              </w:rPr>
              <w:t>(Thomson Routers)</w:t>
            </w:r>
            <w:r w:rsidR="0032567D">
              <w:rPr>
                <w:b/>
                <w:bCs/>
                <w:sz w:val="20"/>
                <w:szCs w:val="20"/>
              </w:rPr>
              <w:t xml:space="preserve"> </w:t>
            </w:r>
            <w:r w:rsidR="0032567D" w:rsidRPr="0032567D">
              <w:rPr>
                <w:rStyle w:val="Heading3Char"/>
                <w:b w:val="0"/>
                <w:bCs/>
              </w:rPr>
              <w:t>09/2017 – 04/2019</w:t>
            </w:r>
          </w:p>
          <w:p w14:paraId="77EA839D" w14:textId="77777777" w:rsidR="008C71CE" w:rsidRPr="00BE41A2" w:rsidRDefault="008C71CE" w:rsidP="00EF4633">
            <w:pPr>
              <w:rPr>
                <w:b/>
                <w:bCs/>
              </w:rPr>
            </w:pPr>
          </w:p>
          <w:p w14:paraId="744DF4F4" w14:textId="5A985B6F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Customer Support/ Customer Training</w:t>
            </w:r>
          </w:p>
          <w:p w14:paraId="6DBB313E" w14:textId="21F8A324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Inbound/Outbound calls – Emails supporting audit firms and banks.</w:t>
            </w:r>
          </w:p>
          <w:p w14:paraId="415D1A6C" w14:textId="5A97728B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Training banks and Audit firms in the use of the product both domestically and internationally.</w:t>
            </w:r>
          </w:p>
          <w:p w14:paraId="2BCB87AA" w14:textId="7F122FDC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 xml:space="preserve">Assisting the marketing team with the operation and set up of </w:t>
            </w:r>
            <w:r w:rsidR="00B7701B" w:rsidRPr="00D5294C">
              <w:rPr>
                <w:sz w:val="20"/>
                <w:szCs w:val="20"/>
              </w:rPr>
              <w:t>webinars</w:t>
            </w:r>
            <w:r w:rsidRPr="00D5294C">
              <w:rPr>
                <w:sz w:val="20"/>
                <w:szCs w:val="20"/>
              </w:rPr>
              <w:t xml:space="preserve"> and conferences.</w:t>
            </w:r>
          </w:p>
          <w:p w14:paraId="3A2043D9" w14:textId="77777777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Provided basic IT support internally.</w:t>
            </w:r>
          </w:p>
          <w:p w14:paraId="2474CD21" w14:textId="77777777" w:rsidR="00BE41A2" w:rsidRPr="00D5294C" w:rsidRDefault="00BE41A2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Translating documents and customer support templates.</w:t>
            </w:r>
          </w:p>
          <w:p w14:paraId="09936147" w14:textId="6196A6CE" w:rsidR="00B7701B" w:rsidRPr="00D5294C" w:rsidRDefault="00B7701B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Data Entry.</w:t>
            </w:r>
          </w:p>
          <w:p w14:paraId="6B8A1642" w14:textId="77777777" w:rsidR="008C71CE" w:rsidRDefault="008C71CE" w:rsidP="00EF4633"/>
          <w:p w14:paraId="6CA0CFB1" w14:textId="7B09317F" w:rsidR="008C71CE" w:rsidRPr="008C71CE" w:rsidRDefault="008C71CE" w:rsidP="00EF4633">
            <w:pPr>
              <w:pStyle w:val="Date"/>
              <w:rPr>
                <w:b/>
                <w:sz w:val="20"/>
                <w:szCs w:val="20"/>
              </w:rPr>
            </w:pPr>
            <w:r w:rsidRPr="008C71CE">
              <w:rPr>
                <w:b/>
                <w:sz w:val="20"/>
                <w:szCs w:val="20"/>
              </w:rPr>
              <w:t>Multiple Telecommunication companies</w:t>
            </w:r>
            <w:r w:rsidR="0032567D">
              <w:rPr>
                <w:b/>
                <w:sz w:val="20"/>
                <w:szCs w:val="20"/>
              </w:rPr>
              <w:t xml:space="preserve"> </w:t>
            </w:r>
            <w:r w:rsidR="0032567D" w:rsidRPr="0032567D">
              <w:rPr>
                <w:rStyle w:val="Heading3Char"/>
                <w:b w:val="0"/>
                <w:bCs/>
              </w:rPr>
              <w:t>2003 -2017</w:t>
            </w:r>
          </w:p>
          <w:p w14:paraId="7684D970" w14:textId="77777777" w:rsidR="008C71CE" w:rsidRPr="008C71CE" w:rsidRDefault="008C71CE" w:rsidP="00EF4633"/>
          <w:p w14:paraId="30594B0C" w14:textId="77C3044D" w:rsidR="008C71CE" w:rsidRDefault="008C71CE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 xml:space="preserve">Tech Support </w:t>
            </w:r>
            <w:r w:rsidR="00D5294C">
              <w:rPr>
                <w:sz w:val="20"/>
                <w:szCs w:val="20"/>
              </w:rPr>
              <w:t>Agent</w:t>
            </w:r>
          </w:p>
          <w:p w14:paraId="72BE1432" w14:textId="77777777" w:rsidR="00D5294C" w:rsidRPr="00D5294C" w:rsidRDefault="00D5294C" w:rsidP="00EF4633">
            <w:pPr>
              <w:rPr>
                <w:sz w:val="20"/>
                <w:szCs w:val="20"/>
              </w:rPr>
            </w:pPr>
          </w:p>
          <w:p w14:paraId="6B9FE1D6" w14:textId="77777777" w:rsidR="008C71CE" w:rsidRDefault="00D5294C" w:rsidP="00EF4633">
            <w:pPr>
              <w:rPr>
                <w:sz w:val="20"/>
                <w:szCs w:val="20"/>
              </w:rPr>
            </w:pPr>
            <w:r w:rsidRPr="00D5294C">
              <w:rPr>
                <w:sz w:val="20"/>
                <w:szCs w:val="20"/>
              </w:rPr>
              <w:t>Inbound/Outbound calls</w:t>
            </w:r>
            <w:r>
              <w:rPr>
                <w:sz w:val="20"/>
                <w:szCs w:val="20"/>
              </w:rPr>
              <w:t xml:space="preserve"> supporting a range of customers with different products including, Home internet connections, mobile services and more…</w:t>
            </w:r>
          </w:p>
          <w:p w14:paraId="0F3D1F65" w14:textId="77777777" w:rsidR="00D5294C" w:rsidRDefault="00D5294C" w:rsidP="00EF4633">
            <w:pPr>
              <w:rPr>
                <w:sz w:val="20"/>
                <w:szCs w:val="20"/>
              </w:rPr>
            </w:pPr>
          </w:p>
          <w:p w14:paraId="36EA1E90" w14:textId="18CFF08F" w:rsidR="00D5294C" w:rsidRDefault="00D5294C" w:rsidP="00EF4633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Interests</w:t>
            </w:r>
          </w:p>
          <w:p w14:paraId="7C4C4A27" w14:textId="2E8DBD1A" w:rsidR="00D5294C" w:rsidRPr="00D5294C" w:rsidRDefault="00D5294C" w:rsidP="00EF4633">
            <w:r>
              <w:t xml:space="preserve">Technology, learning new skills, </w:t>
            </w:r>
            <w:r w:rsidR="0032567D">
              <w:t>Travelling,</w:t>
            </w:r>
            <w:r>
              <w:t xml:space="preserve"> and playing </w:t>
            </w:r>
            <w:r w:rsidR="0032567D">
              <w:t xml:space="preserve">music </w:t>
            </w:r>
            <w:r>
              <w:t>instruments.</w:t>
            </w:r>
          </w:p>
          <w:p w14:paraId="3A854AAD" w14:textId="6FA7B0F8" w:rsidR="00D5294C" w:rsidRPr="002E3D6B" w:rsidRDefault="00D5294C" w:rsidP="00EF4633"/>
        </w:tc>
      </w:tr>
    </w:tbl>
    <w:p w14:paraId="4A5774B2" w14:textId="77777777" w:rsidR="0043117B" w:rsidRDefault="00A54877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7A2D2" w14:textId="77777777" w:rsidR="00A54877" w:rsidRDefault="00A54877" w:rsidP="000C45FF">
      <w:r>
        <w:separator/>
      </w:r>
    </w:p>
  </w:endnote>
  <w:endnote w:type="continuationSeparator" w:id="0">
    <w:p w14:paraId="61A1D248" w14:textId="77777777" w:rsidR="00A54877" w:rsidRDefault="00A548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13D6E" w14:textId="77777777" w:rsidR="00A54877" w:rsidRDefault="00A54877" w:rsidP="000C45FF">
      <w:r>
        <w:separator/>
      </w:r>
    </w:p>
  </w:footnote>
  <w:footnote w:type="continuationSeparator" w:id="0">
    <w:p w14:paraId="113F9CE1" w14:textId="77777777" w:rsidR="00A54877" w:rsidRDefault="00A548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72B9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E6C58A" wp14:editId="3935075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D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E3D6B"/>
    <w:rsid w:val="0030481B"/>
    <w:rsid w:val="003156FC"/>
    <w:rsid w:val="003254B5"/>
    <w:rsid w:val="0032567D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C71CE"/>
    <w:rsid w:val="009260CD"/>
    <w:rsid w:val="00952C25"/>
    <w:rsid w:val="00972F3D"/>
    <w:rsid w:val="00A2118D"/>
    <w:rsid w:val="00A54877"/>
    <w:rsid w:val="00AD76E2"/>
    <w:rsid w:val="00B20152"/>
    <w:rsid w:val="00B359E4"/>
    <w:rsid w:val="00B57D98"/>
    <w:rsid w:val="00B70850"/>
    <w:rsid w:val="00B7701B"/>
    <w:rsid w:val="00BE41A2"/>
    <w:rsid w:val="00C066B6"/>
    <w:rsid w:val="00C37BA1"/>
    <w:rsid w:val="00C4674C"/>
    <w:rsid w:val="00C506CF"/>
    <w:rsid w:val="00C72BED"/>
    <w:rsid w:val="00C90E7F"/>
    <w:rsid w:val="00C9578B"/>
    <w:rsid w:val="00CB0055"/>
    <w:rsid w:val="00D134DD"/>
    <w:rsid w:val="00D2522B"/>
    <w:rsid w:val="00D422DE"/>
    <w:rsid w:val="00D5294C"/>
    <w:rsid w:val="00D5459D"/>
    <w:rsid w:val="00DA1F4D"/>
    <w:rsid w:val="00DD172A"/>
    <w:rsid w:val="00E143D0"/>
    <w:rsid w:val="00E25A26"/>
    <w:rsid w:val="00E4381A"/>
    <w:rsid w:val="00E55D74"/>
    <w:rsid w:val="00EF4633"/>
    <w:rsid w:val="00F60274"/>
    <w:rsid w:val="00F77FB9"/>
    <w:rsid w:val="00FA442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8C9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otto.woolf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ttowool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tow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2FB4E1551947C0A6CAF3B24C100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88CC8-3CB3-4195-8FBC-56F0E2D79F9A}"/>
      </w:docPartPr>
      <w:docPartBody>
        <w:p w:rsidR="00305992" w:rsidRDefault="00FB0B72">
          <w:pPr>
            <w:pStyle w:val="C12FB4E1551947C0A6CAF3B24C10052E"/>
          </w:pPr>
          <w:r w:rsidRPr="00036450">
            <w:t>EDUCATION</w:t>
          </w:r>
        </w:p>
      </w:docPartBody>
    </w:docPart>
    <w:docPart>
      <w:docPartPr>
        <w:name w:val="95A541B5C7074BB4A86C9D55B041A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57060-216A-412F-BE10-1D41FA6A38FB}"/>
      </w:docPartPr>
      <w:docPartBody>
        <w:p w:rsidR="00305992" w:rsidRDefault="00614257" w:rsidP="00614257">
          <w:pPr>
            <w:pStyle w:val="95A541B5C7074BB4A86C9D55B041A792"/>
          </w:pPr>
          <w:r w:rsidRPr="00CB0055">
            <w:t>Contact</w:t>
          </w:r>
        </w:p>
      </w:docPartBody>
    </w:docPart>
    <w:docPart>
      <w:docPartPr>
        <w:name w:val="6AB51095672C4DF2BEDF6C9A71D9F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8432-E769-48B1-9738-4F62538DFFA6}"/>
      </w:docPartPr>
      <w:docPartBody>
        <w:p w:rsidR="00305992" w:rsidRDefault="00614257" w:rsidP="00614257">
          <w:pPr>
            <w:pStyle w:val="6AB51095672C4DF2BEDF6C9A71D9F8C0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57"/>
    <w:rsid w:val="000C45B3"/>
    <w:rsid w:val="00305992"/>
    <w:rsid w:val="00614257"/>
    <w:rsid w:val="00F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1425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9D0C690574DDBA4A3A33743D3F334">
    <w:name w:val="8299D0C690574DDBA4A3A33743D3F334"/>
  </w:style>
  <w:style w:type="paragraph" w:customStyle="1" w:styleId="DF2F960B80744975AAD5B93CB925B747">
    <w:name w:val="DF2F960B80744975AAD5B93CB925B747"/>
  </w:style>
  <w:style w:type="paragraph" w:customStyle="1" w:styleId="6931DCA3C1004FEA9DED650CF0DD4D3F">
    <w:name w:val="6931DCA3C1004FEA9DED650CF0DD4D3F"/>
  </w:style>
  <w:style w:type="paragraph" w:customStyle="1" w:styleId="BA5318A7916E46E9948D0054CF698E48">
    <w:name w:val="BA5318A7916E46E9948D0054CF698E48"/>
  </w:style>
  <w:style w:type="paragraph" w:customStyle="1" w:styleId="54BA2736ECFC4920BF47F289882E69A3">
    <w:name w:val="54BA2736ECFC4920BF47F289882E69A3"/>
  </w:style>
  <w:style w:type="paragraph" w:customStyle="1" w:styleId="55ED8C0A9B8342CE999FA39D11EB99D9">
    <w:name w:val="55ED8C0A9B8342CE999FA39D11EB99D9"/>
  </w:style>
  <w:style w:type="paragraph" w:customStyle="1" w:styleId="D511F335A0DC415B8770C12E0F44D41D">
    <w:name w:val="D511F335A0DC415B8770C12E0F44D41D"/>
  </w:style>
  <w:style w:type="paragraph" w:customStyle="1" w:styleId="BF5A3FF68C5A4636B10E32044607964F">
    <w:name w:val="BF5A3FF68C5A4636B10E32044607964F"/>
  </w:style>
  <w:style w:type="paragraph" w:customStyle="1" w:styleId="015D5720F7EC4575BDA762D9A1FE5144">
    <w:name w:val="015D5720F7EC4575BDA762D9A1FE5144"/>
  </w:style>
  <w:style w:type="paragraph" w:customStyle="1" w:styleId="2227F9DC431B4D0FB1A68758BF596D20">
    <w:name w:val="2227F9DC431B4D0FB1A68758BF596D2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22F7157071A411B91D327ABB24FA3B9">
    <w:name w:val="222F7157071A411B91D327ABB24FA3B9"/>
  </w:style>
  <w:style w:type="paragraph" w:customStyle="1" w:styleId="F6E2CF4CE50D450691624391CD81EE1E">
    <w:name w:val="F6E2CF4CE50D450691624391CD81EE1E"/>
  </w:style>
  <w:style w:type="paragraph" w:customStyle="1" w:styleId="FBB396080BEA4EC48D6BE8EBB7C90691">
    <w:name w:val="FBB396080BEA4EC48D6BE8EBB7C90691"/>
  </w:style>
  <w:style w:type="paragraph" w:customStyle="1" w:styleId="8CBE1B3643F1476299116FB5B6E65F02">
    <w:name w:val="8CBE1B3643F1476299116FB5B6E65F02"/>
  </w:style>
  <w:style w:type="paragraph" w:customStyle="1" w:styleId="D65B1AA289B140E59D95CC8804DBFEA1">
    <w:name w:val="D65B1AA289B140E59D95CC8804DBFEA1"/>
  </w:style>
  <w:style w:type="paragraph" w:customStyle="1" w:styleId="9EC4793CAB074D1A9B0531F84CB6B4F5">
    <w:name w:val="9EC4793CAB074D1A9B0531F84CB6B4F5"/>
  </w:style>
  <w:style w:type="paragraph" w:customStyle="1" w:styleId="C12FB4E1551947C0A6CAF3B24C10052E">
    <w:name w:val="C12FB4E1551947C0A6CAF3B24C10052E"/>
  </w:style>
  <w:style w:type="paragraph" w:customStyle="1" w:styleId="EB69D0EEC40F475E922B12136F90AD00">
    <w:name w:val="EB69D0EEC40F475E922B12136F90AD00"/>
  </w:style>
  <w:style w:type="paragraph" w:customStyle="1" w:styleId="3B8D1EC3CC384B809CC075BE62888458">
    <w:name w:val="3B8D1EC3CC384B809CC075BE62888458"/>
  </w:style>
  <w:style w:type="paragraph" w:customStyle="1" w:styleId="7D256E0B2EC6428CA6F4A81520F18391">
    <w:name w:val="7D256E0B2EC6428CA6F4A81520F18391"/>
  </w:style>
  <w:style w:type="paragraph" w:customStyle="1" w:styleId="7604C7B100944C4CA7DE099C3FB7963D">
    <w:name w:val="7604C7B100944C4CA7DE099C3FB7963D"/>
  </w:style>
  <w:style w:type="paragraph" w:customStyle="1" w:styleId="08813980657B466E9D781FE061C49AFC">
    <w:name w:val="08813980657B466E9D781FE061C49AFC"/>
  </w:style>
  <w:style w:type="paragraph" w:customStyle="1" w:styleId="C0C2A792E06B4F93805010E754CE47B7">
    <w:name w:val="C0C2A792E06B4F93805010E754CE47B7"/>
  </w:style>
  <w:style w:type="paragraph" w:customStyle="1" w:styleId="CD59373B23CD494BA6FBB17C2F5F3BFF">
    <w:name w:val="CD59373B23CD494BA6FBB17C2F5F3BFF"/>
  </w:style>
  <w:style w:type="paragraph" w:customStyle="1" w:styleId="9678F3EE800043FBA0127B572A6DEC7B">
    <w:name w:val="9678F3EE800043FBA0127B572A6DEC7B"/>
  </w:style>
  <w:style w:type="paragraph" w:customStyle="1" w:styleId="D8CE504C6C224DB39086EE1FCDD998DB">
    <w:name w:val="D8CE504C6C224DB39086EE1FCDD998DB"/>
  </w:style>
  <w:style w:type="paragraph" w:customStyle="1" w:styleId="71F305162D004AFE8CFB178C64F024BA">
    <w:name w:val="71F305162D004AFE8CFB178C64F024BA"/>
  </w:style>
  <w:style w:type="paragraph" w:customStyle="1" w:styleId="B0215C0053764C8683DE84188C0AC157">
    <w:name w:val="B0215C0053764C8683DE84188C0AC157"/>
  </w:style>
  <w:style w:type="paragraph" w:customStyle="1" w:styleId="CB2B6BF8E2D34C9BB37E58020448BFA1">
    <w:name w:val="CB2B6BF8E2D34C9BB37E58020448BFA1"/>
  </w:style>
  <w:style w:type="paragraph" w:customStyle="1" w:styleId="6C53557D09C6448189FF8BB439F23E4B">
    <w:name w:val="6C53557D09C6448189FF8BB439F23E4B"/>
  </w:style>
  <w:style w:type="paragraph" w:customStyle="1" w:styleId="737A3BA6D12A4F94897271E66AD2BCF7">
    <w:name w:val="737A3BA6D12A4F94897271E66AD2BCF7"/>
  </w:style>
  <w:style w:type="paragraph" w:customStyle="1" w:styleId="D8A0E87E0D984DC3B736141D6DC48605">
    <w:name w:val="D8A0E87E0D984DC3B736141D6DC48605"/>
  </w:style>
  <w:style w:type="paragraph" w:customStyle="1" w:styleId="98F0C9EBEF044FC0BC1FE23CBF7A8B5F">
    <w:name w:val="98F0C9EBEF044FC0BC1FE23CBF7A8B5F"/>
  </w:style>
  <w:style w:type="paragraph" w:customStyle="1" w:styleId="D7486120A2624948B89003BF4B5547D4">
    <w:name w:val="D7486120A2624948B89003BF4B5547D4"/>
  </w:style>
  <w:style w:type="paragraph" w:customStyle="1" w:styleId="75066CFFF4D7460D80B2D49D7A421F0E">
    <w:name w:val="75066CFFF4D7460D80B2D49D7A421F0E"/>
  </w:style>
  <w:style w:type="paragraph" w:customStyle="1" w:styleId="0A3A05DC092F402280B86778759C0615">
    <w:name w:val="0A3A05DC092F402280B86778759C0615"/>
  </w:style>
  <w:style w:type="paragraph" w:customStyle="1" w:styleId="8E545FBF95464C46AC439D53828F4BC1">
    <w:name w:val="8E545FBF95464C46AC439D53828F4BC1"/>
  </w:style>
  <w:style w:type="paragraph" w:customStyle="1" w:styleId="12219F1EC6214DF4BF59042D48D0B9E1">
    <w:name w:val="12219F1EC6214DF4BF59042D48D0B9E1"/>
  </w:style>
  <w:style w:type="paragraph" w:customStyle="1" w:styleId="59FCF60E8DCD4F7D992A39CEFB131429">
    <w:name w:val="59FCF60E8DCD4F7D992A39CEFB131429"/>
  </w:style>
  <w:style w:type="paragraph" w:customStyle="1" w:styleId="A4675D97E162446EA776E63B3CDA8DDA">
    <w:name w:val="A4675D97E162446EA776E63B3CDA8DDA"/>
  </w:style>
  <w:style w:type="character" w:customStyle="1" w:styleId="Heading2Char">
    <w:name w:val="Heading 2 Char"/>
    <w:basedOn w:val="DefaultParagraphFont"/>
    <w:link w:val="Heading2"/>
    <w:uiPriority w:val="9"/>
    <w:rsid w:val="0061425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E30601979A4442CA11F75C7356777F6">
    <w:name w:val="2E30601979A4442CA11F75C7356777F6"/>
  </w:style>
  <w:style w:type="paragraph" w:customStyle="1" w:styleId="95A541B5C7074BB4A86C9D55B041A792">
    <w:name w:val="95A541B5C7074BB4A86C9D55B041A792"/>
    <w:rsid w:val="00614257"/>
  </w:style>
  <w:style w:type="paragraph" w:customStyle="1" w:styleId="ABB07270A948416EA3B14AFD3DA9FA51">
    <w:name w:val="ABB07270A948416EA3B14AFD3DA9FA51"/>
    <w:rsid w:val="00614257"/>
  </w:style>
  <w:style w:type="paragraph" w:customStyle="1" w:styleId="6AB51095672C4DF2BEDF6C9A71D9F8C0">
    <w:name w:val="6AB51095672C4DF2BEDF6C9A71D9F8C0"/>
    <w:rsid w:val="00614257"/>
  </w:style>
  <w:style w:type="paragraph" w:customStyle="1" w:styleId="782D3289D8934C24BDDE71517B64E4D8">
    <w:name w:val="782D3289D8934C24BDDE71517B64E4D8"/>
    <w:rsid w:val="00614257"/>
  </w:style>
  <w:style w:type="paragraph" w:customStyle="1" w:styleId="C805F9A3B99D4939A35B95BCFB834982">
    <w:name w:val="C805F9A3B99D4939A35B95BCFB834982"/>
    <w:rsid w:val="00614257"/>
  </w:style>
  <w:style w:type="paragraph" w:customStyle="1" w:styleId="D718926B0A97408B8CB4533DB077CD3B">
    <w:name w:val="D718926B0A97408B8CB4533DB077CD3B"/>
    <w:rsid w:val="00614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36DA13F-0F5F-42F5-B9E1-51A8AB6524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2021-04-19T23:52:00Z</dcterms:created>
  <dcterms:modified xsi:type="dcterms:W3CDTF">2021-04-20T10:14:00Z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